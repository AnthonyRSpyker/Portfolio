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-500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14:paraId="5E4BB2E9" w14:textId="77777777" w:rsidTr="00FD69A9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AABC3363CFC5094FBDB09708355C36E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60BE6D84" w14:textId="710EEBF5" w:rsidR="00B93310" w:rsidRPr="005152F2" w:rsidRDefault="00FD4E5B" w:rsidP="00FD69A9">
                <w:pPr>
                  <w:pStyle w:val="Heading1"/>
                </w:pPr>
                <w:r>
                  <w:t xml:space="preserve">anthony R. </w:t>
                </w:r>
                <w:r>
                  <w:br/>
                  <w:t>Spyker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14:paraId="2D9D72BC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47C3F85" w14:textId="77777777" w:rsidR="00441EB9" w:rsidRDefault="00441EB9" w:rsidP="00FD69A9">
                  <w:pPr>
                    <w:pStyle w:val="Heading3"/>
                    <w:framePr w:hSpace="180" w:wrap="around" w:hAnchor="margin" w:y="-500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0D409E5" wp14:editId="718C6743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DDD3F24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2BB6FF9D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C477097" w14:textId="7BFCCB35" w:rsidR="00441EB9" w:rsidRDefault="00FD4E5B" w:rsidP="00FD69A9">
                  <w:pPr>
                    <w:pStyle w:val="Heading3"/>
                    <w:framePr w:hSpace="180" w:wrap="around" w:hAnchor="margin" w:y="-500"/>
                  </w:pPr>
                  <w:r>
                    <w:t>anthonyspyker@gmail.com</w:t>
                  </w:r>
                </w:p>
              </w:tc>
            </w:tr>
            <w:tr w:rsidR="00441EB9" w:rsidRPr="005152F2" w14:paraId="07D0A581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2678EAB3" w14:textId="77777777" w:rsidR="00441EB9" w:rsidRDefault="00441EB9" w:rsidP="00FD69A9">
                  <w:pPr>
                    <w:pStyle w:val="Heading3"/>
                    <w:framePr w:hSpace="180" w:wrap="around" w:hAnchor="margin" w:y="-500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326263B6" wp14:editId="03980607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4D436D5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7F080AD8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6A69FC7C" w14:textId="5A22EB91" w:rsidR="00441EB9" w:rsidRDefault="00FD4E5B" w:rsidP="00FD69A9">
                  <w:pPr>
                    <w:pStyle w:val="Heading3"/>
                    <w:framePr w:hSpace="180" w:wrap="around" w:hAnchor="margin" w:y="-500"/>
                  </w:pPr>
                  <w:r>
                    <w:t>616-502-2746</w:t>
                  </w:r>
                </w:p>
              </w:tc>
            </w:tr>
            <w:tr w:rsidR="00441EB9" w:rsidRPr="005152F2" w14:paraId="56453AE4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7294EC96" w14:textId="77777777" w:rsidR="00441EB9" w:rsidRDefault="00441EB9" w:rsidP="00FD69A9">
                  <w:pPr>
                    <w:pStyle w:val="Heading3"/>
                    <w:framePr w:hSpace="180" w:wrap="around" w:hAnchor="margin" w:y="-500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A2BE3E6" wp14:editId="00D2F8F4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86E5701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eUoOFucYAABnjAAADgAAAAAAAAAAAAAAAAAuAgAA&#13;&#10;ZHJzL2Uyb0RvYy54bWxQSwECLQAUAAYACAAAACEA2yfDXNwAAAAIAQAADwAAAAAAAAAAAAAAAABB&#13;&#10;GwAAZHJzL2Rvd25yZXYueG1sUEsFBgAAAAAEAAQA8wAAAEocAAAAAA=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13C5F262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8F1152B" w14:textId="0CEA9795" w:rsidR="00441EB9" w:rsidRDefault="00FD4E5B" w:rsidP="00FD69A9">
                  <w:pPr>
                    <w:framePr w:hSpace="180" w:wrap="around" w:hAnchor="margin" w:y="-500"/>
                  </w:pPr>
                  <w:r>
                    <w:rPr>
                      <w:rStyle w:val="vanity-namedomain"/>
                      <w:rFonts w:ascii="Segoe UI" w:hAnsi="Segoe UI" w:cs="Segoe UI"/>
                      <w:bdr w:val="none" w:sz="0" w:space="0" w:color="auto" w:frame="1"/>
                      <w:shd w:val="clear" w:color="auto" w:fill="FFFFFF"/>
                    </w:rPr>
                    <w:t>www.linkedin.com/in/</w:t>
                  </w:r>
                  <w:r>
                    <w:rPr>
                      <w:rStyle w:val="vanity-namedisplay-name"/>
                      <w:rFonts w:ascii="Segoe UI" w:hAnsi="Segoe UI" w:cs="Segoe UI"/>
                      <w:bdr w:val="none" w:sz="0" w:space="0" w:color="auto" w:frame="1"/>
                      <w:shd w:val="clear" w:color="auto" w:fill="FFFFFF"/>
                    </w:rPr>
                    <w:t>anthony-spyker-51178b82</w:t>
                  </w:r>
                </w:p>
              </w:tc>
            </w:tr>
            <w:tr w:rsidR="00441EB9" w:rsidRPr="005152F2" w14:paraId="3D9300E3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6AC4282C" w14:textId="126B24C9" w:rsidR="00502185" w:rsidRDefault="00236DAC" w:rsidP="00FD69A9">
                  <w:pPr>
                    <w:framePr w:hSpace="180" w:wrap="around" w:hAnchor="margin" w:y="-500"/>
                  </w:pPr>
                  <w:hyperlink r:id="rId7" w:history="1">
                    <w:r w:rsidR="00502185">
                      <w:rPr>
                        <w:rStyle w:val="Hyperlink"/>
                        <w:rFonts w:ascii="Segoe UI" w:hAnsi="Segoe UI" w:cs="Segoe UI"/>
                        <w:shd w:val="clear" w:color="auto" w:fill="FFFFFF"/>
                      </w:rPr>
                      <w:t>https://anthonyrspyker.github.io/Portfolio/</w:t>
                    </w:r>
                  </w:hyperlink>
                </w:p>
                <w:p w14:paraId="336EE7D8" w14:textId="40C1257B" w:rsidR="00502185" w:rsidRDefault="00502185" w:rsidP="00FD69A9">
                  <w:pPr>
                    <w:framePr w:hSpace="180" w:wrap="around" w:hAnchor="margin" w:y="-500"/>
                  </w:pPr>
                </w:p>
                <w:p w14:paraId="2BF05253" w14:textId="685F3D6D" w:rsidR="00502185" w:rsidRPr="00502185" w:rsidRDefault="00502185" w:rsidP="00FD69A9">
                  <w:pPr>
                    <w:framePr w:hSpace="180" w:wrap="around" w:hAnchor="margin" w:y="-500"/>
                  </w:pPr>
                  <w:r w:rsidRPr="00502185">
                    <w:t>https://github.com/AnthonyRSpyker</w:t>
                  </w:r>
                </w:p>
              </w:tc>
            </w:tr>
            <w:tr w:rsidR="005A7E57" w:rsidRPr="005152F2" w14:paraId="46FC4BF9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4B95C9EC" w14:textId="77777777" w:rsidR="002C77B9" w:rsidRDefault="00236DAC" w:rsidP="00FD69A9">
                  <w:pPr>
                    <w:pStyle w:val="Heading3"/>
                    <w:framePr w:hSpace="180" w:wrap="around" w:hAnchor="margin" w:y="-500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9856AC356243D0459A6FA59E556DD07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14:paraId="4C704B2F" w14:textId="77777777" w:rsidR="005A7E57" w:rsidRDefault="00616FF4" w:rsidP="00FD69A9">
                  <w:pPr>
                    <w:pStyle w:val="GraphicElement"/>
                    <w:framePr w:hSpace="180" w:wrap="around" w:hAnchor="margin" w:y="-500"/>
                  </w:pPr>
                  <w:r>
                    <mc:AlternateContent>
                      <mc:Choice Requires="wps">
                        <w:drawing>
                          <wp:inline distT="0" distB="0" distL="0" distR="0" wp14:anchorId="38A548A3" wp14:editId="37E05E32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3D3BC7E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+52ywEAAOoDAAAOAAAAZHJzL2Uyb0RvYy54bWysU9uO0zAQfUfiHyy/01wQ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yc/uds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0B012BDC" w14:textId="2BB46CCD" w:rsidR="005A7E57" w:rsidRDefault="00FD4E5B" w:rsidP="00FD69A9">
                  <w:pPr>
                    <w:framePr w:hSpace="180" w:wrap="around" w:hAnchor="margin" w:y="-500"/>
                  </w:pPr>
                  <w:r>
                    <w:t>To gain a coding position in order to eventually manage project teams</w:t>
                  </w:r>
                  <w:r w:rsidR="007B41A9">
                    <w:t>.</w:t>
                  </w:r>
                </w:p>
              </w:tc>
            </w:tr>
            <w:tr w:rsidR="00463463" w:rsidRPr="005152F2" w14:paraId="312DC0B9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57FB5A02" w14:textId="77777777" w:rsidR="005A7E57" w:rsidRDefault="00236DAC" w:rsidP="00FD69A9">
                  <w:pPr>
                    <w:pStyle w:val="Heading3"/>
                    <w:framePr w:hSpace="180" w:wrap="around" w:hAnchor="margin" w:y="-500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B7AC6C35EF806146ABDFE9C78A19989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14:paraId="60B8F4A9" w14:textId="77777777" w:rsidR="00616FF4" w:rsidRPr="005A7E57" w:rsidRDefault="00616FF4" w:rsidP="00FD69A9">
                  <w:pPr>
                    <w:pStyle w:val="GraphicElement"/>
                    <w:framePr w:hSpace="180" w:wrap="around" w:hAnchor="margin" w:y="-500"/>
                  </w:pPr>
                  <w:r>
                    <mc:AlternateContent>
                      <mc:Choice Requires="wps">
                        <w:drawing>
                          <wp:inline distT="0" distB="0" distL="0" distR="0" wp14:anchorId="358A8652" wp14:editId="1E4FCFAF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3D41E67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de+ir8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328EF3DA" w14:textId="0BDACF0D" w:rsidR="00463463" w:rsidRPr="005152F2" w:rsidRDefault="00FD4E5B" w:rsidP="00FD69A9">
                  <w:pPr>
                    <w:framePr w:hSpace="180" w:wrap="around" w:hAnchor="margin" w:y="-500"/>
                  </w:pPr>
                  <w:r>
                    <w:t xml:space="preserve">I have a fondness for taking in information and synthesizing it in a way that is palatable. </w:t>
                  </w:r>
                </w:p>
              </w:tc>
            </w:tr>
          </w:tbl>
          <w:p w14:paraId="43473A78" w14:textId="77777777" w:rsidR="00B93310" w:rsidRPr="005152F2" w:rsidRDefault="00B93310" w:rsidP="00FD69A9"/>
        </w:tc>
        <w:tc>
          <w:tcPr>
            <w:tcW w:w="723" w:type="dxa"/>
          </w:tcPr>
          <w:p w14:paraId="1E9AEF74" w14:textId="77777777" w:rsidR="00B93310" w:rsidRPr="005152F2" w:rsidRDefault="00B93310" w:rsidP="00FD69A9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14:paraId="76270599" w14:textId="77777777" w:rsidTr="00FD69A9">
              <w:trPr>
                <w:trHeight w:val="3956"/>
              </w:trPr>
              <w:tc>
                <w:tcPr>
                  <w:tcW w:w="619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38E0F129" w14:textId="77777777" w:rsidR="008F6337" w:rsidRPr="005152F2" w:rsidRDefault="00236DAC" w:rsidP="00FD69A9">
                  <w:pPr>
                    <w:pStyle w:val="Heading2"/>
                    <w:framePr w:hSpace="180" w:wrap="around" w:hAnchor="margin" w:y="-500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12DED11D51F18344A21D6811B17342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14:paraId="28907854" w14:textId="3DB15014" w:rsidR="008F6337" w:rsidRPr="0043426C" w:rsidRDefault="007B41A9" w:rsidP="00FD69A9">
                  <w:pPr>
                    <w:pStyle w:val="Heading4"/>
                    <w:framePr w:hSpace="180" w:wrap="around" w:hAnchor="margin" w:y="-500"/>
                  </w:pPr>
                  <w:r>
                    <w:t>Professional Tutor</w:t>
                  </w:r>
                </w:p>
                <w:p w14:paraId="4964FE77" w14:textId="11CC7E07" w:rsidR="008F6337" w:rsidRPr="005152F2" w:rsidRDefault="007B41A9" w:rsidP="00FD69A9">
                  <w:pPr>
                    <w:pStyle w:val="Heading5"/>
                    <w:framePr w:hSpace="180" w:wrap="around" w:hAnchor="margin" w:y="-500"/>
                  </w:pPr>
                  <w:r>
                    <w:t>2019-Present</w:t>
                  </w:r>
                </w:p>
                <w:p w14:paraId="4282EDCD" w14:textId="7F78E7E4" w:rsidR="008F6337" w:rsidRDefault="007B41A9" w:rsidP="00FD69A9">
                  <w:pPr>
                    <w:framePr w:hSpace="180" w:wrap="around" w:hAnchor="margin" w:y="-500"/>
                  </w:pPr>
                  <w:r>
                    <w:t>Provide the upmost educational service to undergraduate students curious about the intricacies of chemistry, mathematics, calculous and physics.</w:t>
                  </w:r>
                </w:p>
                <w:p w14:paraId="5C65064B" w14:textId="747E921B" w:rsidR="007B41A9" w:rsidRDefault="007B41A9" w:rsidP="00FD69A9">
                  <w:pPr>
                    <w:framePr w:hSpace="180" w:wrap="around" w:hAnchor="margin" w:y="-500"/>
                  </w:pPr>
                  <w:r>
                    <w:t xml:space="preserve">This Involved some mentoring and emotional support to students that asked for it.  </w:t>
                  </w:r>
                </w:p>
                <w:p w14:paraId="33E9B1C2" w14:textId="5EBD5619" w:rsidR="007B2F5C" w:rsidRPr="0043426C" w:rsidRDefault="007B41A9" w:rsidP="00FD69A9">
                  <w:pPr>
                    <w:pStyle w:val="Heading4"/>
                    <w:framePr w:hSpace="180" w:wrap="around" w:hAnchor="margin" w:y="-500"/>
                  </w:pPr>
                  <w:r>
                    <w:t>Adjunct proffessor</w:t>
                  </w:r>
                </w:p>
                <w:p w14:paraId="2755229D" w14:textId="7D94767D" w:rsidR="007B2F5C" w:rsidRPr="005152F2" w:rsidRDefault="007B41A9" w:rsidP="00FD69A9">
                  <w:pPr>
                    <w:pStyle w:val="Heading5"/>
                    <w:framePr w:hSpace="180" w:wrap="around" w:hAnchor="margin" w:y="-500"/>
                  </w:pPr>
                  <w:r>
                    <w:t>2018-2020</w:t>
                  </w:r>
                </w:p>
                <w:p w14:paraId="081DB149" w14:textId="3083AC29" w:rsidR="008F6337" w:rsidRDefault="007B41A9" w:rsidP="00FD69A9">
                  <w:pPr>
                    <w:framePr w:hSpace="180" w:wrap="around" w:hAnchor="margin" w:y="-500"/>
                  </w:pPr>
                  <w:r>
                    <w:t xml:space="preserve">Guided </w:t>
                  </w:r>
                  <w:proofErr w:type="gramStart"/>
                  <w:r>
                    <w:t>24 person</w:t>
                  </w:r>
                  <w:proofErr w:type="gramEnd"/>
                  <w:r>
                    <w:t xml:space="preserve"> chemistry labs in the pursuit of a greater understanding of the physical sciences.  </w:t>
                  </w:r>
                </w:p>
              </w:tc>
            </w:tr>
            <w:tr w:rsidR="008F6337" w14:paraId="2DDC848E" w14:textId="77777777" w:rsidTr="00FD69A9">
              <w:trPr>
                <w:trHeight w:val="4208"/>
              </w:trPr>
              <w:tc>
                <w:tcPr>
                  <w:tcW w:w="6190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520EB4BE" w14:textId="77777777" w:rsidR="008F6337" w:rsidRPr="005152F2" w:rsidRDefault="00236DAC" w:rsidP="00FD69A9">
                  <w:pPr>
                    <w:pStyle w:val="Heading2"/>
                    <w:framePr w:hSpace="180" w:wrap="around" w:hAnchor="margin" w:y="-500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C01544BAEEE1DE4580D6CE191B2BB26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p w14:paraId="1938C819" w14:textId="7D740655" w:rsidR="007B2F5C" w:rsidRPr="0043426C" w:rsidRDefault="007B41A9" w:rsidP="00FD69A9">
                  <w:pPr>
                    <w:pStyle w:val="Heading4"/>
                    <w:framePr w:hSpace="180" w:wrap="around" w:hAnchor="margin" w:y="-500"/>
                  </w:pPr>
                  <w:r>
                    <w:t>BACHELOR OF SCIENCE and Mathmatics 2018</w:t>
                  </w:r>
                </w:p>
                <w:p w14:paraId="32613037" w14:textId="54B8A2DC" w:rsidR="007B2F5C" w:rsidRPr="005152F2" w:rsidRDefault="007B41A9" w:rsidP="00FD69A9">
                  <w:pPr>
                    <w:pStyle w:val="Heading5"/>
                    <w:framePr w:hSpace="180" w:wrap="around" w:hAnchor="margin" w:y="-500"/>
                  </w:pPr>
                  <w:r>
                    <w:t>Grand Valley State University</w:t>
                  </w:r>
                </w:p>
                <w:p w14:paraId="5C8F1218" w14:textId="7957E6FB" w:rsidR="007B41A9" w:rsidRDefault="007B41A9" w:rsidP="00FD69A9">
                  <w:pPr>
                    <w:framePr w:hSpace="180" w:wrap="around" w:hAnchor="margin" w:y="-500"/>
                  </w:pPr>
                  <w:r>
                    <w:t>Performed research in the pursuit of nuclear waste remediation under the fellowship grant from the American Chemical Society. In tandem with pursuing a major in chemistry and mathematics</w:t>
                  </w:r>
                </w:p>
                <w:p w14:paraId="7DDB0EC5" w14:textId="1779F39B" w:rsidR="007B41A9" w:rsidRDefault="007B41A9" w:rsidP="00FD69A9">
                  <w:pPr>
                    <w:framePr w:hSpace="180" w:wrap="around" w:hAnchor="margin" w:y="-500"/>
                  </w:pPr>
                </w:p>
                <w:p w14:paraId="3C833A54" w14:textId="67B47A87" w:rsidR="007B41A9" w:rsidRDefault="007B41A9" w:rsidP="00FD69A9">
                  <w:pPr>
                    <w:framePr w:hSpace="180" w:wrap="around" w:hAnchor="margin" w:y="-500"/>
                  </w:pPr>
                </w:p>
                <w:p w14:paraId="11CD871B" w14:textId="1AB81045" w:rsidR="007B41A9" w:rsidRPr="00D5783F" w:rsidRDefault="007B41A9" w:rsidP="00FD69A9">
                  <w:pPr>
                    <w:framePr w:hSpace="180" w:wrap="around" w:hAnchor="margin" w:y="-500"/>
                    <w:rPr>
                      <w:b/>
                      <w:bCs/>
                    </w:rPr>
                  </w:pPr>
                  <w:r w:rsidRPr="00D5783F">
                    <w:rPr>
                      <w:b/>
                      <w:bCs/>
                    </w:rPr>
                    <w:t>Certificate of Full Stack Development Coding Bootcamp</w:t>
                  </w:r>
                  <w:r w:rsidR="00D5783F">
                    <w:rPr>
                      <w:b/>
                      <w:bCs/>
                    </w:rPr>
                    <w:t xml:space="preserve"> 2021</w:t>
                  </w:r>
                </w:p>
                <w:p w14:paraId="7B94A182" w14:textId="1B0C81B8" w:rsidR="007B41A9" w:rsidRDefault="00D5783F" w:rsidP="00FD69A9">
                  <w:pPr>
                    <w:framePr w:hSpace="180" w:wrap="around" w:hAnchor="margin" w:y="-500"/>
                  </w:pPr>
                  <w:r>
                    <w:t>Michigan</w:t>
                  </w:r>
                  <w:r w:rsidR="007B41A9">
                    <w:t xml:space="preserve"> State University</w:t>
                  </w:r>
                </w:p>
                <w:p w14:paraId="49D932C1" w14:textId="69A6DD0C" w:rsidR="00D5783F" w:rsidRDefault="00C173E9" w:rsidP="00FD69A9">
                  <w:pPr>
                    <w:framePr w:hSpace="180" w:wrap="around" w:hAnchor="margin" w:y="-500"/>
                  </w:pPr>
                  <w:r>
                    <w:t xml:space="preserve">A full emersion in full stack development.  </w:t>
                  </w:r>
                </w:p>
                <w:p w14:paraId="55836C3F" w14:textId="580956E8" w:rsidR="007B41A9" w:rsidRDefault="00C173E9" w:rsidP="00FD69A9">
                  <w:pPr>
                    <w:framePr w:hSpace="180" w:wrap="around" w:hAnchor="margin" w:y="-500"/>
                  </w:pPr>
                  <w:r>
                    <w:t>Check out portfolio for mor information.</w:t>
                  </w:r>
                </w:p>
              </w:tc>
            </w:tr>
          </w:tbl>
          <w:p w14:paraId="518BC24B" w14:textId="10D86190" w:rsidR="00FD69A9" w:rsidRDefault="00FD69A9" w:rsidP="00FD69A9">
            <w:pPr>
              <w:pStyle w:val="Heading2"/>
            </w:pPr>
            <w:r>
              <w:t>Skills</w:t>
            </w:r>
          </w:p>
          <w:p w14:paraId="3A5277BC" w14:textId="1497EE3A" w:rsidR="00FD69A9" w:rsidRPr="00FD69A9" w:rsidRDefault="00FD69A9" w:rsidP="00FD69A9">
            <w:pPr>
              <w:pStyle w:val="ListParagraph"/>
              <w:numPr>
                <w:ilvl w:val="0"/>
                <w:numId w:val="1"/>
              </w:numPr>
              <w:tabs>
                <w:tab w:val="left" w:pos="3640"/>
              </w:tabs>
              <w:jc w:val="left"/>
              <w:rPr>
                <w:rFonts w:asciiTheme="majorHAnsi" w:eastAsiaTheme="majorEastAsia" w:hAnsiTheme="majorHAnsi" w:cstheme="majorBidi"/>
                <w:caps/>
                <w:sz w:val="16"/>
                <w:szCs w:val="16"/>
              </w:rPr>
            </w:pPr>
            <w:r w:rsidRPr="00FD69A9">
              <w:rPr>
                <w:rFonts w:asciiTheme="majorHAnsi" w:eastAsiaTheme="majorEastAsia" w:hAnsiTheme="majorHAnsi" w:cstheme="majorBidi"/>
                <w:caps/>
                <w:sz w:val="16"/>
                <w:szCs w:val="16"/>
              </w:rPr>
              <w:t>coding languages: HTMl, CSS, Javascript, jquery, node.js, express.js, react, python, Leaflet gis mapping.</w:t>
            </w:r>
          </w:p>
          <w:p w14:paraId="4F92E7E2" w14:textId="79921C69" w:rsidR="00FD69A9" w:rsidRDefault="00FD69A9" w:rsidP="00FD69A9">
            <w:pPr>
              <w:pStyle w:val="ListParagraph"/>
              <w:numPr>
                <w:ilvl w:val="0"/>
                <w:numId w:val="1"/>
              </w:numPr>
              <w:tabs>
                <w:tab w:val="left" w:pos="3640"/>
              </w:tabs>
              <w:jc w:val="left"/>
              <w:rPr>
                <w:rFonts w:asciiTheme="majorHAnsi" w:eastAsiaTheme="majorEastAsia" w:hAnsiTheme="majorHAnsi" w:cstheme="majorBidi"/>
                <w:caps/>
                <w:sz w:val="16"/>
                <w:szCs w:val="16"/>
              </w:rPr>
            </w:pPr>
            <w:r w:rsidRPr="00FD69A9">
              <w:rPr>
                <w:rFonts w:asciiTheme="majorHAnsi" w:eastAsiaTheme="majorEastAsia" w:hAnsiTheme="majorHAnsi" w:cstheme="majorBidi"/>
                <w:caps/>
                <w:sz w:val="16"/>
                <w:szCs w:val="16"/>
              </w:rPr>
              <w:t>Fluent in chemical and physical instrumentation and programing.</w:t>
            </w:r>
          </w:p>
          <w:p w14:paraId="7558F349" w14:textId="0B871813" w:rsidR="00FD69A9" w:rsidRPr="00FD69A9" w:rsidRDefault="008E655A" w:rsidP="00FD69A9">
            <w:pPr>
              <w:pStyle w:val="ListParagraph"/>
              <w:numPr>
                <w:ilvl w:val="0"/>
                <w:numId w:val="1"/>
              </w:numPr>
              <w:tabs>
                <w:tab w:val="left" w:pos="3640"/>
              </w:tabs>
              <w:jc w:val="left"/>
              <w:rPr>
                <w:rFonts w:asciiTheme="majorHAnsi" w:eastAsiaTheme="majorEastAsia" w:hAnsiTheme="majorHAnsi" w:cstheme="majorBidi"/>
                <w:caps/>
                <w:sz w:val="16"/>
                <w:szCs w:val="16"/>
              </w:rPr>
            </w:pPr>
            <w:r>
              <w:rPr>
                <w:rFonts w:asciiTheme="majorHAnsi" w:eastAsiaTheme="majorEastAsia" w:hAnsiTheme="majorHAnsi" w:cstheme="majorBidi"/>
                <w:caps/>
                <w:sz w:val="16"/>
                <w:szCs w:val="16"/>
              </w:rPr>
              <w:t>Explaining and applying  complex ideas.</w:t>
            </w:r>
          </w:p>
          <w:p w14:paraId="2F9ABCDA" w14:textId="06A8A21C" w:rsidR="00FD69A9" w:rsidRPr="00FD69A9" w:rsidRDefault="00FD69A9" w:rsidP="00FD69A9"/>
        </w:tc>
      </w:tr>
      <w:tr w:rsidR="00FD69A9" w:rsidRPr="005152F2" w14:paraId="2260476F" w14:textId="77777777" w:rsidTr="00FD69A9">
        <w:tc>
          <w:tcPr>
            <w:tcW w:w="3023" w:type="dxa"/>
          </w:tcPr>
          <w:p w14:paraId="0F97E4F6" w14:textId="77777777" w:rsidR="00FD69A9" w:rsidRDefault="00FD69A9" w:rsidP="00FD69A9">
            <w:pPr>
              <w:pStyle w:val="Heading1"/>
            </w:pPr>
          </w:p>
        </w:tc>
        <w:tc>
          <w:tcPr>
            <w:tcW w:w="723" w:type="dxa"/>
          </w:tcPr>
          <w:p w14:paraId="51375EB3" w14:textId="77777777" w:rsidR="00FD69A9" w:rsidRPr="005152F2" w:rsidRDefault="00FD69A9" w:rsidP="00FD69A9"/>
        </w:tc>
        <w:tc>
          <w:tcPr>
            <w:tcW w:w="6190" w:type="dxa"/>
          </w:tcPr>
          <w:p w14:paraId="5438CEBF" w14:textId="77777777" w:rsidR="00FD69A9" w:rsidRDefault="00FD69A9" w:rsidP="00FD69A9">
            <w:pPr>
              <w:pStyle w:val="Heading2"/>
            </w:pPr>
          </w:p>
        </w:tc>
      </w:tr>
    </w:tbl>
    <w:p w14:paraId="191B8BEF" w14:textId="77777777" w:rsidR="00E941EF" w:rsidRDefault="00E941EF" w:rsidP="0019561F">
      <w:pPr>
        <w:pStyle w:val="NoSpacing"/>
      </w:pPr>
    </w:p>
    <w:sectPr w:rsidR="00E941EF" w:rsidSect="00FE20E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18085" w14:textId="77777777" w:rsidR="00236DAC" w:rsidRDefault="00236DAC" w:rsidP="003856C9">
      <w:pPr>
        <w:spacing w:after="0" w:line="240" w:lineRule="auto"/>
      </w:pPr>
      <w:r>
        <w:separator/>
      </w:r>
    </w:p>
  </w:endnote>
  <w:endnote w:type="continuationSeparator" w:id="0">
    <w:p w14:paraId="0D461E7D" w14:textId="77777777" w:rsidR="00236DAC" w:rsidRDefault="00236DAC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12051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3CA46C8A" wp14:editId="0AE4B2E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DCCC3D8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C4D7D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0803293D" wp14:editId="7C51C2D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CAAA271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7C318" w14:textId="77777777" w:rsidR="00236DAC" w:rsidRDefault="00236DAC" w:rsidP="003856C9">
      <w:pPr>
        <w:spacing w:after="0" w:line="240" w:lineRule="auto"/>
      </w:pPr>
      <w:r>
        <w:separator/>
      </w:r>
    </w:p>
  </w:footnote>
  <w:footnote w:type="continuationSeparator" w:id="0">
    <w:p w14:paraId="5F085ADD" w14:textId="77777777" w:rsidR="00236DAC" w:rsidRDefault="00236DAC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EFE2D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0AEE8B2D" wp14:editId="7C5DFC4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3A68BED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F2012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2AF969F" wp14:editId="2531F14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74D4430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006F1"/>
    <w:multiLevelType w:val="hybridMultilevel"/>
    <w:tmpl w:val="4DDAFBA2"/>
    <w:lvl w:ilvl="0" w:tplc="C3C042CE">
      <w:start w:val="2018"/>
      <w:numFmt w:val="bullet"/>
      <w:lvlText w:val="-"/>
      <w:lvlJc w:val="left"/>
      <w:pPr>
        <w:ind w:left="720" w:hanging="360"/>
      </w:pPr>
      <w:rPr>
        <w:rFonts w:ascii="Gill Sans MT" w:eastAsiaTheme="majorEastAsia" w:hAnsi="Gill Sans M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5B"/>
    <w:rsid w:val="00052BE1"/>
    <w:rsid w:val="0007412A"/>
    <w:rsid w:val="0010199E"/>
    <w:rsid w:val="001765FE"/>
    <w:rsid w:val="0019561F"/>
    <w:rsid w:val="001B32D2"/>
    <w:rsid w:val="00236DAC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02185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743379"/>
    <w:rsid w:val="007803B7"/>
    <w:rsid w:val="007B2F5C"/>
    <w:rsid w:val="007B41A9"/>
    <w:rsid w:val="007C5F05"/>
    <w:rsid w:val="00832043"/>
    <w:rsid w:val="00832F81"/>
    <w:rsid w:val="008C7CA2"/>
    <w:rsid w:val="008E655A"/>
    <w:rsid w:val="008F6337"/>
    <w:rsid w:val="00A42F91"/>
    <w:rsid w:val="00AF1258"/>
    <w:rsid w:val="00B01E52"/>
    <w:rsid w:val="00B532CD"/>
    <w:rsid w:val="00B550FC"/>
    <w:rsid w:val="00B85871"/>
    <w:rsid w:val="00B8733B"/>
    <w:rsid w:val="00B93310"/>
    <w:rsid w:val="00BC1F18"/>
    <w:rsid w:val="00BD2E58"/>
    <w:rsid w:val="00BF6BAB"/>
    <w:rsid w:val="00C007A5"/>
    <w:rsid w:val="00C173E9"/>
    <w:rsid w:val="00C4403A"/>
    <w:rsid w:val="00CE6306"/>
    <w:rsid w:val="00D11C4D"/>
    <w:rsid w:val="00D5067A"/>
    <w:rsid w:val="00D5783F"/>
    <w:rsid w:val="00DC79BB"/>
    <w:rsid w:val="00E34D58"/>
    <w:rsid w:val="00E941EF"/>
    <w:rsid w:val="00EB1C1B"/>
    <w:rsid w:val="00F56435"/>
    <w:rsid w:val="00FA07AA"/>
    <w:rsid w:val="00FB0A17"/>
    <w:rsid w:val="00FB6A8F"/>
    <w:rsid w:val="00FD4E5B"/>
    <w:rsid w:val="00FD69A9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754DA"/>
  <w15:chartTrackingRefBased/>
  <w15:docId w15:val="{1FDBC61A-4A00-A04A-851C-9E035DDB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customStyle="1" w:styleId="vanity-namedomain">
    <w:name w:val="vanity-name__domain"/>
    <w:basedOn w:val="DefaultParagraphFont"/>
    <w:rsid w:val="00FD4E5B"/>
  </w:style>
  <w:style w:type="character" w:customStyle="1" w:styleId="vanity-namedisplay-name">
    <w:name w:val="vanity-name__display-name"/>
    <w:basedOn w:val="DefaultParagraphFont"/>
    <w:rsid w:val="00FD4E5B"/>
  </w:style>
  <w:style w:type="character" w:styleId="Hyperlink">
    <w:name w:val="Hyperlink"/>
    <w:basedOn w:val="DefaultParagraphFont"/>
    <w:uiPriority w:val="99"/>
    <w:unhideWhenUsed/>
    <w:rsid w:val="0050218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1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FD6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4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anthonyrspyker.github.io/Portfol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thonyspyker/Library/Containers/com.microsoft.Word/Data/Library/Application%20Support/Microsoft/Office/16.0/DTS/en-US%7b926AE6CC-5D96-3544-B7E2-113663EC34CA%7d/%7b6E400999-6C6B-B740-8BED-850DC6004194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ABC3363CFC5094FBDB09708355C3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BA45E-8760-5445-AC40-7332C54010FC}"/>
      </w:docPartPr>
      <w:docPartBody>
        <w:p w:rsidR="0071138E" w:rsidRDefault="00774323">
          <w:pPr>
            <w:pStyle w:val="AABC3363CFC5094FBDB09708355C36ED"/>
          </w:pPr>
          <w:r w:rsidRPr="005152F2">
            <w:t>Your Name</w:t>
          </w:r>
        </w:p>
      </w:docPartBody>
    </w:docPart>
    <w:docPart>
      <w:docPartPr>
        <w:name w:val="9856AC356243D0459A6FA59E556DD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46357-6970-6B45-9F71-F0F185915135}"/>
      </w:docPartPr>
      <w:docPartBody>
        <w:p w:rsidR="0071138E" w:rsidRDefault="00774323">
          <w:pPr>
            <w:pStyle w:val="9856AC356243D0459A6FA59E556DD07D"/>
          </w:pPr>
          <w:r>
            <w:t>Objective</w:t>
          </w:r>
        </w:p>
      </w:docPartBody>
    </w:docPart>
    <w:docPart>
      <w:docPartPr>
        <w:name w:val="B7AC6C35EF806146ABDFE9C78A199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6BCC3-EF50-904F-AC57-9ABD6A9B1BE8}"/>
      </w:docPartPr>
      <w:docPartBody>
        <w:p w:rsidR="0071138E" w:rsidRDefault="00774323">
          <w:pPr>
            <w:pStyle w:val="B7AC6C35EF806146ABDFE9C78A19989A"/>
          </w:pPr>
          <w:r>
            <w:t>Skills</w:t>
          </w:r>
        </w:p>
      </w:docPartBody>
    </w:docPart>
    <w:docPart>
      <w:docPartPr>
        <w:name w:val="12DED11D51F18344A21D6811B1734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95F17-020C-A24B-A36E-7F11E119B56B}"/>
      </w:docPartPr>
      <w:docPartBody>
        <w:p w:rsidR="0071138E" w:rsidRDefault="00774323">
          <w:pPr>
            <w:pStyle w:val="12DED11D51F18344A21D6811B173428E"/>
          </w:pPr>
          <w:r w:rsidRPr="005152F2">
            <w:t>Experience</w:t>
          </w:r>
        </w:p>
      </w:docPartBody>
    </w:docPart>
    <w:docPart>
      <w:docPartPr>
        <w:name w:val="C01544BAEEE1DE4580D6CE191B2BB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EE4F3-BEE6-4045-9F51-EE639A0C4CD0}"/>
      </w:docPartPr>
      <w:docPartBody>
        <w:p w:rsidR="0071138E" w:rsidRDefault="00774323">
          <w:pPr>
            <w:pStyle w:val="C01544BAEEE1DE4580D6CE191B2BB266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323"/>
    <w:rsid w:val="000B30EA"/>
    <w:rsid w:val="0071138E"/>
    <w:rsid w:val="00774323"/>
    <w:rsid w:val="00D15CC3"/>
    <w:rsid w:val="00EB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BC3363CFC5094FBDB09708355C36ED">
    <w:name w:val="AABC3363CFC5094FBDB09708355C36ED"/>
  </w:style>
  <w:style w:type="paragraph" w:customStyle="1" w:styleId="9856AC356243D0459A6FA59E556DD07D">
    <w:name w:val="9856AC356243D0459A6FA59E556DD07D"/>
  </w:style>
  <w:style w:type="paragraph" w:customStyle="1" w:styleId="B7AC6C35EF806146ABDFE9C78A19989A">
    <w:name w:val="B7AC6C35EF806146ABDFE9C78A19989A"/>
  </w:style>
  <w:style w:type="paragraph" w:customStyle="1" w:styleId="12DED11D51F18344A21D6811B173428E">
    <w:name w:val="12DED11D51F18344A21D6811B173428E"/>
  </w:style>
  <w:style w:type="paragraph" w:customStyle="1" w:styleId="C01544BAEEE1DE4580D6CE191B2BB266">
    <w:name w:val="C01544BAEEE1DE4580D6CE191B2BB266"/>
  </w:style>
  <w:style w:type="paragraph" w:customStyle="1" w:styleId="1404508DE11BD4428CDFA8F4A4E5DF2F">
    <w:name w:val="1404508DE11BD4428CDFA8F4A4E5DF2F"/>
    <w:rsid w:val="00D15C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{6E400999-6C6B-B740-8BED-850DC6004194}tf16392740.dotx</Template>
  <TotalTime>37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R. 
Spyker</dc:creator>
  <cp:keywords/>
  <dc:description/>
  <cp:lastModifiedBy>ralph spyker</cp:lastModifiedBy>
  <cp:revision>3</cp:revision>
  <dcterms:created xsi:type="dcterms:W3CDTF">2021-01-30T02:49:00Z</dcterms:created>
  <dcterms:modified xsi:type="dcterms:W3CDTF">2021-02-01T02:04:00Z</dcterms:modified>
</cp:coreProperties>
</file>